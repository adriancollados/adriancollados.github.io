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14:paraId="5A45D2CB" w14:textId="77777777" w:rsidTr="002713D7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4263FDFE477A49D789705CB2475C0A7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14:paraId="2050E3F4" w14:textId="0B05B3D7" w:rsidR="000D13BB" w:rsidRPr="006352BF" w:rsidRDefault="00397CF2" w:rsidP="000D13BB">
                <w:pPr>
                  <w:pStyle w:val="Sunombre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>Adrián Collados Martínez</w:t>
                </w:r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586"/>
        <w:gridCol w:w="7047"/>
      </w:tblGrid>
      <w:tr w:rsidR="00B04B3F" w:rsidRPr="006352BF" w14:paraId="47A65343" w14:textId="77777777" w:rsidTr="00397CF2">
        <w:trPr>
          <w:trHeight w:val="300"/>
        </w:trPr>
        <w:tc>
          <w:tcPr>
            <w:tcW w:w="2586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B496B4" w14:textId="42EF522A" w:rsidR="00B04B3F" w:rsidRPr="006352BF" w:rsidRDefault="00397CF2" w:rsidP="00A42117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  <w:r>
              <w:rPr>
                <w:lang w:val="es-ES_tradnl"/>
              </w:rPr>
              <w:t>21/01/1997</w:t>
            </w:r>
          </w:p>
        </w:tc>
        <w:tc>
          <w:tcPr>
            <w:tcW w:w="7047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20652E2" w14:textId="77777777"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14:paraId="6E412ED5" w14:textId="77777777" w:rsidTr="00397CF2">
        <w:trPr>
          <w:trHeight w:val="214"/>
        </w:trPr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4FCCB" w14:textId="77777777" w:rsidR="00B04B3F" w:rsidRPr="006352BF" w:rsidRDefault="00B04B3F" w:rsidP="00A42117">
            <w:pPr>
              <w:spacing w:after="0"/>
              <w:jc w:val="center"/>
              <w:rPr>
                <w:lang w:val="es-ES_tradnl"/>
              </w:rPr>
            </w:pPr>
            <w:r w:rsidRPr="006352BF">
              <w:rPr>
                <w:noProof/>
                <w:lang w:val="es-ES_tradnl" w:bidi="es-ES"/>
              </w:rPr>
              <w:drawing>
                <wp:inline distT="0" distB="0" distL="0" distR="0" wp14:anchorId="6DBA05E9" wp14:editId="5AE505C3">
                  <wp:extent cx="1314450" cy="1847850"/>
                  <wp:effectExtent l="57150" t="57150" r="133350" b="133350"/>
                  <wp:docPr id="1" name="Imagen 2" descr="Mujer sentada en una roca junto al ma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50" cy="1866407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4FF2E537" w14:textId="48F314AE" w:rsidR="000D13BB" w:rsidRPr="00BC2D0A" w:rsidRDefault="00397CF2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r w:rsidRPr="00BC2D0A">
              <w:rPr>
                <w:rFonts w:ascii="Arial" w:hAnsi="Arial" w:cs="Arial"/>
                <w:lang w:val="es-ES_tradnl"/>
              </w:rPr>
              <w:t xml:space="preserve">Calle San Pascual, </w:t>
            </w:r>
            <w:proofErr w:type="spellStart"/>
            <w:r w:rsidRPr="00BC2D0A">
              <w:rPr>
                <w:rFonts w:ascii="Arial" w:hAnsi="Arial" w:cs="Arial"/>
                <w:lang w:val="es-ES_tradnl"/>
              </w:rPr>
              <w:t>nº</w:t>
            </w:r>
            <w:proofErr w:type="spellEnd"/>
            <w:r w:rsidRPr="00BC2D0A">
              <w:rPr>
                <w:rFonts w:ascii="Arial" w:hAnsi="Arial" w:cs="Arial"/>
                <w:lang w:val="es-ES_tradnl"/>
              </w:rPr>
              <w:t xml:space="preserve"> 43, Ático F</w:t>
            </w:r>
          </w:p>
          <w:p w14:paraId="306D2B82" w14:textId="7732AEE8" w:rsidR="00397CF2" w:rsidRPr="00BC2D0A" w:rsidRDefault="00397CF2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r w:rsidRPr="00BC2D0A">
              <w:rPr>
                <w:rFonts w:ascii="Arial" w:hAnsi="Arial" w:cs="Arial"/>
                <w:lang w:val="es-ES_tradnl"/>
              </w:rPr>
              <w:t>San Vicente del Raspeig, Alicante</w:t>
            </w:r>
          </w:p>
          <w:p w14:paraId="6E6D0319" w14:textId="72F8F6FB" w:rsidR="00397CF2" w:rsidRPr="00BC2D0A" w:rsidRDefault="00397CF2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r w:rsidRPr="00BC2D0A">
              <w:rPr>
                <w:rFonts w:ascii="Arial" w:hAnsi="Arial" w:cs="Arial"/>
                <w:lang w:val="es-ES_tradnl"/>
              </w:rPr>
              <w:t>03690</w:t>
            </w:r>
          </w:p>
          <w:p w14:paraId="34505748" w14:textId="05C70255" w:rsidR="000D13BB" w:rsidRPr="00BC2D0A" w:rsidRDefault="00397CF2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r w:rsidRPr="00BC2D0A">
              <w:rPr>
                <w:rFonts w:ascii="Arial" w:hAnsi="Arial" w:cs="Arial"/>
                <w:lang w:val="es-ES_tradnl"/>
              </w:rPr>
              <w:t>647767210</w:t>
            </w:r>
          </w:p>
          <w:p w14:paraId="09313901" w14:textId="124AFCD1" w:rsidR="00B04B3F" w:rsidRPr="00BC2D0A" w:rsidRDefault="00C84C8A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hyperlink r:id="rId9" w:history="1">
              <w:r w:rsidR="00397CF2" w:rsidRPr="00BC2D0A">
                <w:rPr>
                  <w:rStyle w:val="Hipervnculo"/>
                  <w:rFonts w:ascii="Arial" w:hAnsi="Arial" w:cs="Arial"/>
                  <w:lang w:val="es-ES_tradnl"/>
                </w:rPr>
                <w:t>Adricm32@gmail.com</w:t>
              </w:r>
            </w:hyperlink>
          </w:p>
          <w:p w14:paraId="406498A8" w14:textId="3E982DD8" w:rsidR="00B04B3F" w:rsidRPr="00BC2D0A" w:rsidRDefault="00381D9C" w:rsidP="00A42117">
            <w:pPr>
              <w:pStyle w:val="Informacindecontacto"/>
              <w:rPr>
                <w:rFonts w:ascii="Arial" w:hAnsi="Arial" w:cs="Arial"/>
                <w:lang w:val="es-ES_tradnl"/>
              </w:rPr>
            </w:pPr>
            <w:r w:rsidRPr="00BC2D0A">
              <w:rPr>
                <w:rFonts w:ascii="Arial" w:hAnsi="Arial" w:cs="Arial"/>
                <w:lang w:val="es-ES_tradnl"/>
              </w:rPr>
              <w:t>Sitio web</w:t>
            </w:r>
          </w:p>
        </w:tc>
      </w:tr>
    </w:tbl>
    <w:p w14:paraId="55AE9E5C" w14:textId="77777777" w:rsidR="00E11730" w:rsidRPr="00BC2D0A" w:rsidRDefault="00C84C8A" w:rsidP="00860837">
      <w:pPr>
        <w:pStyle w:val="Ttulo1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Objetivo:"/>
          <w:tag w:val="Objetivo:"/>
          <w:id w:val="-837231461"/>
          <w:placeholder>
            <w:docPart w:val="84FF3E72F2BD462182DF68D48A11C4AE"/>
          </w:placeholder>
          <w:temporary/>
          <w:showingPlcHdr/>
          <w15:appearance w15:val="hidden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Objetivo</w:t>
          </w:r>
        </w:sdtContent>
      </w:sdt>
    </w:p>
    <w:sdt>
      <w:sdtPr>
        <w:rPr>
          <w:rFonts w:ascii="Arial" w:hAnsi="Arial" w:cs="Arial"/>
          <w:lang w:val="es-ES_tradnl"/>
        </w:rPr>
        <w:alias w:val="Escriba el objetivo:"/>
        <w:tag w:val="Escriba el objetivo:"/>
        <w:id w:val="463868719"/>
        <w:placeholder>
          <w:docPart w:val="EA804198269B46B19D9C5CBA24958245"/>
        </w:placeholder>
        <w:temporary/>
        <w:showingPlcHdr/>
        <w15:appearance w15:val="hidden"/>
        <w:text w:multiLine="1"/>
      </w:sdtPr>
      <w:sdtEndPr/>
      <w:sdtContent>
        <w:p w14:paraId="26FE085D" w14:textId="77777777" w:rsidR="00E11730" w:rsidRPr="00BC2D0A" w:rsidRDefault="00E11730">
          <w:pPr>
            <w:spacing w:after="0" w:line="240" w:lineRule="auto"/>
            <w:rPr>
              <w:rFonts w:ascii="Arial" w:hAnsi="Arial" w:cs="Arial"/>
              <w:lang w:val="es-ES_tradnl"/>
            </w:rPr>
          </w:pPr>
          <w:r w:rsidRPr="00BC2D0A">
            <w:rPr>
              <w:rFonts w:ascii="Arial" w:hAnsi="Arial" w:cs="Arial"/>
              <w:sz w:val="22"/>
              <w:szCs w:val="22"/>
              <w:lang w:val="es-ES_tradnl" w:bidi="es-ES"/>
            </w:rPr>
            <w:t>Consulte las sugerencias rápidas siguientes para ayudarle a empezar. Para</w:t>
          </w:r>
          <w:r w:rsidR="00CA0016" w:rsidRPr="00BC2D0A">
            <w:rPr>
              <w:rFonts w:ascii="Arial" w:hAnsi="Arial" w:cs="Arial"/>
              <w:sz w:val="22"/>
              <w:szCs w:val="22"/>
              <w:lang w:val="es-ES_tradnl" w:bidi="es-ES"/>
            </w:rPr>
            <w:t> </w:t>
          </w:r>
          <w:r w:rsidRPr="00BC2D0A">
            <w:rPr>
              <w:rFonts w:ascii="Arial" w:hAnsi="Arial" w:cs="Arial"/>
              <w:sz w:val="22"/>
              <w:szCs w:val="22"/>
              <w:lang w:val="es-ES_tradnl" w:bidi="es-ES"/>
            </w:rPr>
            <w:t>reemplazar texto de sugerencia por texto suyo, selecciónelo y empiece a</w:t>
          </w:r>
          <w:r w:rsidR="00CA0016" w:rsidRPr="00BC2D0A">
            <w:rPr>
              <w:rFonts w:ascii="Arial" w:hAnsi="Arial" w:cs="Arial"/>
              <w:sz w:val="22"/>
              <w:szCs w:val="22"/>
              <w:lang w:val="es-ES_tradnl" w:bidi="es-ES"/>
            </w:rPr>
            <w:t> </w:t>
          </w:r>
          <w:r w:rsidRPr="00BC2D0A">
            <w:rPr>
              <w:rFonts w:ascii="Arial" w:hAnsi="Arial" w:cs="Arial"/>
              <w:sz w:val="22"/>
              <w:szCs w:val="22"/>
              <w:lang w:val="es-ES_tradnl" w:bidi="es-ES"/>
            </w:rPr>
            <w:t>escribir.</w:t>
          </w:r>
        </w:p>
      </w:sdtContent>
    </w:sdt>
    <w:p w14:paraId="7A93A28F" w14:textId="67F551BD" w:rsidR="00E11730" w:rsidRPr="00BC2D0A" w:rsidRDefault="00BC2D0A" w:rsidP="00860837">
      <w:pPr>
        <w:pStyle w:val="Ttulo1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Formación academica</w:t>
      </w:r>
    </w:p>
    <w:p w14:paraId="0CD052CB" w14:textId="5AF2B318" w:rsidR="00E11730" w:rsidRPr="00BC2D0A" w:rsidRDefault="00BC2D0A" w:rsidP="00860837">
      <w:pPr>
        <w:pStyle w:val="Ttulo2"/>
        <w:rPr>
          <w:rFonts w:ascii="Arial" w:hAnsi="Arial" w:cs="Arial"/>
          <w:lang w:val="es-ES_tradnl"/>
        </w:rPr>
      </w:pPr>
      <w:r w:rsidRPr="00BC2D0A">
        <w:rPr>
          <w:rFonts w:ascii="Arial" w:hAnsi="Arial" w:cs="Arial"/>
          <w:lang w:val="es-ES_tradnl"/>
        </w:rPr>
        <w:t>IES Gaia</w:t>
      </w:r>
    </w:p>
    <w:p w14:paraId="6DCC9AD6" w14:textId="3E147611" w:rsidR="00E11730" w:rsidRPr="00BC2D0A" w:rsidRDefault="00BC2D0A">
      <w:pPr>
        <w:spacing w:after="0" w:line="240" w:lineRule="auto"/>
        <w:rPr>
          <w:rFonts w:ascii="Arial" w:hAnsi="Arial" w:cs="Arial"/>
          <w:lang w:val="es-ES_tradnl"/>
        </w:rPr>
      </w:pPr>
      <w:r w:rsidRPr="00BC2D0A">
        <w:rPr>
          <w:rFonts w:ascii="Arial" w:hAnsi="Arial" w:cs="Arial"/>
          <w:sz w:val="22"/>
          <w:szCs w:val="22"/>
          <w:lang w:val="es-ES_tradnl"/>
        </w:rPr>
        <w:t>Bachillerato</w:t>
      </w:r>
      <w:r w:rsidRPr="00BC2D0A">
        <w:rPr>
          <w:rFonts w:ascii="Arial" w:hAnsi="Arial" w:cs="Arial"/>
          <w:lang w:val="es-ES_tradnl"/>
        </w:rPr>
        <w:t xml:space="preserve"> de ciencias</w:t>
      </w:r>
    </w:p>
    <w:p w14:paraId="320244C4" w14:textId="56DAE06E" w:rsidR="00BC2D0A" w:rsidRPr="00BC2D0A" w:rsidRDefault="00BC2D0A">
      <w:pPr>
        <w:spacing w:after="0" w:line="240" w:lineRule="auto"/>
        <w:rPr>
          <w:rFonts w:ascii="Arial" w:hAnsi="Arial" w:cs="Arial"/>
          <w:lang w:val="es-ES_tradnl"/>
        </w:rPr>
      </w:pPr>
    </w:p>
    <w:p w14:paraId="3846C6AD" w14:textId="71AAD984" w:rsidR="00BC2D0A" w:rsidRPr="00BC2D0A" w:rsidRDefault="00BC2D0A" w:rsidP="00BC2D0A">
      <w:pPr>
        <w:pStyle w:val="Ttulo2"/>
        <w:rPr>
          <w:rFonts w:ascii="Arial" w:hAnsi="Arial" w:cs="Arial"/>
          <w:lang w:val="es-ES_tradnl"/>
        </w:rPr>
      </w:pPr>
      <w:r w:rsidRPr="00BC2D0A">
        <w:rPr>
          <w:rFonts w:ascii="Arial" w:hAnsi="Arial" w:cs="Arial"/>
          <w:lang w:val="es-ES_tradnl"/>
        </w:rPr>
        <w:t>Universidad de Alicante</w:t>
      </w:r>
    </w:p>
    <w:p w14:paraId="25E0B32F" w14:textId="4157118D" w:rsidR="00BC2D0A" w:rsidRPr="00BC2D0A" w:rsidRDefault="00BC2D0A">
      <w:pPr>
        <w:spacing w:after="0" w:line="240" w:lineRule="auto"/>
        <w:rPr>
          <w:rFonts w:ascii="Arial" w:hAnsi="Arial" w:cs="Arial"/>
          <w:lang w:val="es-ES_tradnl"/>
        </w:rPr>
      </w:pPr>
      <w:r w:rsidRPr="00BC2D0A">
        <w:rPr>
          <w:rFonts w:ascii="Arial" w:hAnsi="Arial" w:cs="Arial"/>
          <w:lang w:val="es-ES_tradnl"/>
        </w:rPr>
        <w:t xml:space="preserve">Grado de </w:t>
      </w:r>
      <w:r w:rsidRPr="00BC2D0A">
        <w:rPr>
          <w:rFonts w:ascii="Arial" w:hAnsi="Arial" w:cs="Arial"/>
          <w:sz w:val="22"/>
          <w:szCs w:val="22"/>
          <w:lang w:val="es-ES_tradnl"/>
        </w:rPr>
        <w:t>Ingeniería</w:t>
      </w:r>
      <w:r w:rsidRPr="00BC2D0A">
        <w:rPr>
          <w:rFonts w:ascii="Arial" w:hAnsi="Arial" w:cs="Arial"/>
          <w:lang w:val="es-ES_tradnl"/>
        </w:rPr>
        <w:t xml:space="preserve"> Informática</w:t>
      </w:r>
    </w:p>
    <w:p w14:paraId="678F0AEB" w14:textId="096CE7B3" w:rsidR="00BC2D0A" w:rsidRPr="00BC2D0A" w:rsidRDefault="00BC2D0A">
      <w:pPr>
        <w:spacing w:after="0" w:line="240" w:lineRule="auto"/>
        <w:rPr>
          <w:rFonts w:ascii="Arial" w:hAnsi="Arial" w:cs="Arial"/>
          <w:lang w:val="es-ES_tradnl"/>
        </w:rPr>
      </w:pPr>
    </w:p>
    <w:p w14:paraId="5D5D030B" w14:textId="77777777" w:rsidR="00E11730" w:rsidRPr="00BC2D0A" w:rsidRDefault="00C84C8A" w:rsidP="00860837">
      <w:pPr>
        <w:pStyle w:val="Ttulo1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Experiencia:"/>
          <w:tag w:val="Experiencia:"/>
          <w:id w:val="1810974222"/>
          <w:placeholder>
            <w:docPart w:val="30666AE760F34A439746F01A834E3FED"/>
          </w:placeholder>
          <w:temporary/>
          <w:showingPlcHdr/>
          <w15:appearance w15:val="hidden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experiencia</w:t>
          </w:r>
        </w:sdtContent>
      </w:sdt>
    </w:p>
    <w:p w14:paraId="544AAE36" w14:textId="048C4BCB" w:rsidR="00E11730" w:rsidRPr="00BC2D0A" w:rsidRDefault="00BC2D0A" w:rsidP="00860837">
      <w:pPr>
        <w:pStyle w:val="Ttulo2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Contabilidad</w:t>
      </w:r>
      <w:r w:rsidR="00E11730" w:rsidRPr="00BC2D0A">
        <w:rPr>
          <w:rFonts w:ascii="Arial" w:hAnsi="Arial" w:cs="Arial"/>
          <w:lang w:val="es-ES_tradnl" w:bidi="es-ES"/>
        </w:rPr>
        <w:t xml:space="preserve"> | </w:t>
      </w:r>
      <w:proofErr w:type="spellStart"/>
      <w:r>
        <w:rPr>
          <w:rFonts w:ascii="Arial" w:hAnsi="Arial" w:cs="Arial"/>
          <w:lang w:val="es-ES_tradnl"/>
        </w:rPr>
        <w:t>Toreli</w:t>
      </w:r>
      <w:proofErr w:type="spellEnd"/>
      <w:r>
        <w:rPr>
          <w:rFonts w:ascii="Arial" w:hAnsi="Arial" w:cs="Arial"/>
          <w:lang w:val="es-ES_tradnl"/>
        </w:rPr>
        <w:t xml:space="preserve"> Tercero y </w:t>
      </w:r>
      <w:proofErr w:type="spellStart"/>
      <w:r>
        <w:rPr>
          <w:rFonts w:ascii="Arial" w:hAnsi="Arial" w:cs="Arial"/>
          <w:lang w:val="es-ES_tradnl"/>
        </w:rPr>
        <w:t>Acomar</w:t>
      </w:r>
      <w:proofErr w:type="spellEnd"/>
    </w:p>
    <w:p w14:paraId="500A3910" w14:textId="77777777" w:rsidR="00E11730" w:rsidRPr="00BC2D0A" w:rsidRDefault="00C84C8A">
      <w:pPr>
        <w:spacing w:after="0" w:line="240" w:lineRule="auto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Escriba la fecha de inicio del puesto de trabajo:"/>
          <w:tag w:val="Escriba la fecha de inicio del puesto de trabajo:"/>
          <w:id w:val="265775094"/>
          <w:placeholder>
            <w:docPart w:val="33BD9132BA824983A482E10C1BFE870A"/>
          </w:placeholder>
          <w:temporary/>
          <w:showingPlcHdr/>
          <w15:appearance w15:val="hidden"/>
          <w:text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Fecha de inicio</w:t>
          </w:r>
        </w:sdtContent>
      </w:sdt>
      <w:r w:rsidR="00E11730" w:rsidRPr="00BC2D0A">
        <w:rPr>
          <w:rFonts w:ascii="Arial" w:hAnsi="Arial" w:cs="Arial"/>
          <w:lang w:val="es-ES_tradnl" w:bidi="es-ES"/>
        </w:rPr>
        <w:t xml:space="preserve"> - </w:t>
      </w:r>
      <w:sdt>
        <w:sdtPr>
          <w:rPr>
            <w:rFonts w:ascii="Arial" w:hAnsi="Arial" w:cs="Arial"/>
            <w:lang w:val="es-ES_tradnl"/>
          </w:rPr>
          <w:alias w:val="Escriba la fecha de fin del puesto de trabajo:"/>
          <w:tag w:val="Escriba la fecha de fin del puesto de trabajo:"/>
          <w:id w:val="265775113"/>
          <w:placeholder>
            <w:docPart w:val="CEDFEE2F066841DEB41F72904802643B"/>
          </w:placeholder>
          <w:temporary/>
          <w:showingPlcHdr/>
          <w15:appearance w15:val="hidden"/>
          <w:text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Fecha de finalización</w:t>
          </w:r>
        </w:sdtContent>
      </w:sdt>
    </w:p>
    <w:p w14:paraId="333C06C9" w14:textId="145BB698" w:rsidR="00E11730" w:rsidRDefault="00C84C8A" w:rsidP="005B7CDC">
      <w:pPr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Escriba las responsabilidades y logros:"/>
          <w:tag w:val="Escriba las responsabilidades y logros:"/>
          <w:id w:val="16294532"/>
          <w:placeholder>
            <w:docPart w:val="DCA6600DE6BD4B2DBEC31BC91DC9F21E"/>
          </w:placeholder>
          <w:temporary/>
          <w:showingPlcHdr/>
          <w15:appearance w15:val="hidden"/>
          <w:text w:multiLine="1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En este espacio, escriba un resumen breve de sus principales responsabilidades y sus mayores logros.</w:t>
          </w:r>
        </w:sdtContent>
      </w:sdt>
    </w:p>
    <w:p w14:paraId="408B57E3" w14:textId="3CB785AB" w:rsidR="00DA367D" w:rsidRPr="00BC2D0A" w:rsidRDefault="00DA367D" w:rsidP="00DA367D">
      <w:pPr>
        <w:pStyle w:val="Ttulo2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Entrenador de Futbol | </w:t>
      </w:r>
      <w:proofErr w:type="spellStart"/>
      <w:r>
        <w:rPr>
          <w:rFonts w:ascii="Arial" w:hAnsi="Arial" w:cs="Arial"/>
          <w:lang w:val="es-ES_tradnl"/>
        </w:rPr>
        <w:t>Gimnastic</w:t>
      </w:r>
      <w:proofErr w:type="spellEnd"/>
      <w:r>
        <w:rPr>
          <w:rFonts w:ascii="Arial" w:hAnsi="Arial" w:cs="Arial"/>
          <w:lang w:val="es-ES_tradnl"/>
        </w:rPr>
        <w:t xml:space="preserve"> Sant Vicent</w:t>
      </w:r>
    </w:p>
    <w:p w14:paraId="362638DE" w14:textId="757EF71C" w:rsidR="00DA367D" w:rsidRPr="00BC2D0A" w:rsidRDefault="00DA367D" w:rsidP="00DA367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Entrenador en las categorías: Escuelas, Prebenjamín, Benjamín, Alevín.</w:t>
      </w:r>
    </w:p>
    <w:p w14:paraId="6DBD4D47" w14:textId="77777777" w:rsidR="00DA367D" w:rsidRPr="00BC2D0A" w:rsidRDefault="00DA367D" w:rsidP="005B7CDC">
      <w:pPr>
        <w:rPr>
          <w:rFonts w:ascii="Arial" w:hAnsi="Arial" w:cs="Arial"/>
          <w:lang w:val="es-ES_tradnl"/>
        </w:rPr>
      </w:pPr>
    </w:p>
    <w:p w14:paraId="20DD1D0C" w14:textId="77777777" w:rsidR="00E11730" w:rsidRPr="00BC2D0A" w:rsidRDefault="00C84C8A" w:rsidP="00860837">
      <w:pPr>
        <w:pStyle w:val="Ttulo1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Aptitudes y habilidades:"/>
          <w:tag w:val="Aptitudes y habilidades:"/>
          <w:id w:val="1871880275"/>
          <w:placeholder>
            <w:docPart w:val="FEE40E1C00424CAF8E6D931677723AA3"/>
          </w:placeholder>
          <w:temporary/>
          <w:showingPlcHdr/>
          <w15:appearance w15:val="hidden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Aptitudes y habilidades</w:t>
          </w:r>
        </w:sdtContent>
      </w:sdt>
    </w:p>
    <w:p w14:paraId="5DB00889" w14:textId="402ED892" w:rsidR="00E11730" w:rsidRPr="00BC2D0A" w:rsidRDefault="002C1255" w:rsidP="002C1255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Conocimientos en </w:t>
      </w:r>
    </w:p>
    <w:p w14:paraId="45444BEE" w14:textId="77777777" w:rsidR="00E11730" w:rsidRPr="00BC2D0A" w:rsidRDefault="00C84C8A" w:rsidP="00860837">
      <w:pPr>
        <w:pStyle w:val="Ttulo1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Comunicación:"/>
          <w:tag w:val="Comunicación:"/>
          <w:id w:val="501711645"/>
          <w:placeholder>
            <w:docPart w:val="9E10C838904044BD8D92503109D557AD"/>
          </w:placeholder>
          <w:temporary/>
          <w:showingPlcHdr/>
          <w15:appearance w15:val="hidden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Comunicación</w:t>
          </w:r>
        </w:sdtContent>
      </w:sdt>
    </w:p>
    <w:sdt>
      <w:sdtPr>
        <w:rPr>
          <w:rFonts w:ascii="Arial" w:hAnsi="Arial" w:cs="Arial"/>
          <w:lang w:val="es-ES_tradnl"/>
        </w:rPr>
        <w:alias w:val="Escriba los detalles de comunicación:"/>
        <w:tag w:val="Escriba los detalles de comunicación:"/>
        <w:id w:val="-1965409322"/>
        <w:placeholder>
          <w:docPart w:val="315EABF7320E4EE08B51AE6F4E91B0F2"/>
        </w:placeholder>
        <w:temporary/>
        <w:showingPlcHdr/>
        <w15:appearance w15:val="hidden"/>
      </w:sdtPr>
      <w:sdtEndPr/>
      <w:sdtContent>
        <w:p w14:paraId="6821D355" w14:textId="77777777" w:rsidR="00E11730" w:rsidRPr="00BC2D0A" w:rsidRDefault="00E11730" w:rsidP="005B7CDC">
          <w:pPr>
            <w:rPr>
              <w:rFonts w:ascii="Arial" w:hAnsi="Arial" w:cs="Arial"/>
              <w:lang w:val="es-ES_tradnl"/>
            </w:rPr>
          </w:pPr>
          <w:r w:rsidRPr="00BC2D0A">
            <w:rPr>
              <w:rFonts w:ascii="Arial" w:hAnsi="Arial" w:cs="Arial"/>
              <w:lang w:val="es-ES_tradnl" w:bidi="es-ES"/>
            </w:rPr>
            <w:t>Recibió críticas muy positivas por su excelente presentación. No sea tímido. Aquí es donde tienes que demostrar lo bien que trabajas y colaboras con los demás.</w:t>
          </w:r>
        </w:p>
      </w:sdtContent>
    </w:sdt>
    <w:p w14:paraId="74B556F7" w14:textId="77777777" w:rsidR="00E11730" w:rsidRPr="00BC2D0A" w:rsidRDefault="00C84C8A" w:rsidP="00860837">
      <w:pPr>
        <w:pStyle w:val="Ttulo1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Liderazgo:"/>
          <w:tag w:val="Liderazgo:"/>
          <w:id w:val="-1472600048"/>
          <w:placeholder>
            <w:docPart w:val="76042DF40AB84A2AACDD769AE899086A"/>
          </w:placeholder>
          <w:temporary/>
          <w:showingPlcHdr/>
          <w15:appearance w15:val="hidden"/>
        </w:sdtPr>
        <w:sdtEndPr/>
        <w:sdtContent>
          <w:r w:rsidR="00E11730" w:rsidRPr="00BC2D0A">
            <w:rPr>
              <w:rFonts w:ascii="Arial" w:hAnsi="Arial" w:cs="Arial"/>
              <w:lang w:val="es-ES_tradnl" w:bidi="es-ES"/>
            </w:rPr>
            <w:t>Liderazgo</w:t>
          </w:r>
        </w:sdtContent>
      </w:sdt>
    </w:p>
    <w:sdt>
      <w:sdtPr>
        <w:rPr>
          <w:rFonts w:ascii="Arial" w:hAnsi="Arial" w:cs="Arial"/>
          <w:lang w:val="es-ES_tradnl"/>
        </w:rPr>
        <w:alias w:val="Escriba los detalles de liderazgo:"/>
        <w:tag w:val="Escriba los detalles de liderazgo:"/>
        <w:id w:val="654967794"/>
        <w:placeholder>
          <w:docPart w:val="43993B6C369F4553BA642D06B77F96E1"/>
        </w:placeholder>
        <w:temporary/>
        <w:showingPlcHdr/>
        <w15:appearance w15:val="hidden"/>
      </w:sdtPr>
      <w:sdtEndPr/>
      <w:sdtContent>
        <w:p w14:paraId="6BD641EE" w14:textId="77777777" w:rsidR="00E11730" w:rsidRPr="00BC2D0A" w:rsidRDefault="00E11730" w:rsidP="00A16CC2">
          <w:pPr>
            <w:rPr>
              <w:rFonts w:ascii="Arial" w:hAnsi="Arial" w:cs="Arial"/>
              <w:lang w:val="es-ES_tradnl"/>
            </w:rPr>
          </w:pPr>
          <w:r w:rsidRPr="00BC2D0A">
            <w:rPr>
              <w:rFonts w:ascii="Arial" w:hAnsi="Arial" w:cs="Arial"/>
              <w:lang w:val="es-ES_tradnl" w:bidi="es-ES"/>
            </w:rPr>
            <w:t>¿Es el presidente de una asociación o comunidad, o el responsable de su organización benéfica favorita? Entonces es un líder nato, las cosas como son.</w:t>
          </w:r>
        </w:p>
      </w:sdtContent>
    </w:sdt>
    <w:sdt>
      <w:sdtPr>
        <w:rPr>
          <w:rFonts w:ascii="Arial" w:hAnsi="Arial" w:cs="Arial"/>
          <w:lang w:val="es-ES_tradnl"/>
        </w:rPr>
        <w:alias w:val="Referencias:"/>
        <w:tag w:val="Referencias:"/>
        <w:id w:val="-853959375"/>
        <w:placeholder>
          <w:docPart w:val="B5A46C0D70F2466290A4ADB670C01072"/>
        </w:placeholder>
        <w:temporary/>
        <w:showingPlcHdr/>
        <w15:appearance w15:val="hidden"/>
      </w:sdtPr>
      <w:sdtEndPr/>
      <w:sdtContent>
        <w:p w14:paraId="15AC3F93" w14:textId="77777777" w:rsidR="003C79E0" w:rsidRPr="00BC2D0A" w:rsidRDefault="003C79E0" w:rsidP="003C79E0">
          <w:pPr>
            <w:pStyle w:val="Ttulo1"/>
            <w:rPr>
              <w:rFonts w:ascii="Arial" w:hAnsi="Arial" w:cs="Arial"/>
              <w:lang w:val="es-ES_tradnl"/>
            </w:rPr>
          </w:pPr>
          <w:r w:rsidRPr="00BC2D0A">
            <w:rPr>
              <w:rFonts w:ascii="Arial" w:hAnsi="Arial" w:cs="Arial"/>
              <w:lang w:val="es-ES_tradnl" w:bidi="es-ES"/>
            </w:rPr>
            <w:t>Referencias</w:t>
          </w:r>
        </w:p>
      </w:sdtContent>
    </w:sdt>
    <w:p w14:paraId="0C0FA47A" w14:textId="77777777" w:rsidR="003C79E0" w:rsidRPr="00BC2D0A" w:rsidRDefault="00C84C8A" w:rsidP="003C79E0">
      <w:pPr>
        <w:pStyle w:val="Ttulo2"/>
        <w:rPr>
          <w:rFonts w:ascii="Arial" w:hAnsi="Arial" w:cs="Arial"/>
          <w:lang w:val="es-ES_tradnl"/>
        </w:rPr>
      </w:pPr>
      <w:sdt>
        <w:sdtPr>
          <w:rPr>
            <w:rFonts w:ascii="Arial" w:hAnsi="Arial" w:cs="Arial"/>
            <w:lang w:val="es-ES_tradnl"/>
          </w:rPr>
          <w:alias w:val="Escriba el nombre de la referencia:"/>
          <w:tag w:val="Escriba el nombre de la referencia:"/>
          <w:id w:val="170843013"/>
          <w:placeholder>
            <w:docPart w:val="2FFBAA7498FA4529A7CFE08AE82D8F61"/>
          </w:placeholder>
          <w:temporary/>
          <w:showingPlcHdr/>
          <w15:appearance w15:val="hidden"/>
        </w:sdtPr>
        <w:sdtEndPr/>
        <w:sdtContent>
          <w:r w:rsidR="002713D7" w:rsidRPr="00BC2D0A">
            <w:rPr>
              <w:rFonts w:ascii="Arial" w:hAnsi="Arial" w:cs="Arial"/>
              <w:lang w:val="es-ES_tradnl" w:bidi="es-ES"/>
            </w:rPr>
            <w:t xml:space="preserve">Nombre de la </w:t>
          </w:r>
          <w:r w:rsidR="003C79E0" w:rsidRPr="00BC2D0A">
            <w:rPr>
              <w:rFonts w:ascii="Arial" w:hAnsi="Arial" w:cs="Arial"/>
              <w:lang w:val="es-ES_tradnl" w:bidi="es-ES"/>
            </w:rPr>
            <w:t>referencia</w:t>
          </w:r>
        </w:sdtContent>
      </w:sdt>
      <w:r w:rsidR="003C79E0" w:rsidRPr="00BC2D0A">
        <w:rPr>
          <w:rFonts w:ascii="Arial" w:hAnsi="Arial" w:cs="Arial"/>
          <w:lang w:val="es-ES_tradnl" w:bidi="es-ES"/>
        </w:rPr>
        <w:t xml:space="preserve">, </w:t>
      </w:r>
      <w:sdt>
        <w:sdtPr>
          <w:rPr>
            <w:rFonts w:ascii="Arial" w:hAnsi="Arial" w:cs="Arial"/>
            <w:lang w:val="es-ES_tradnl"/>
          </w:rPr>
          <w:alias w:val="Escriba el nombre de la compañía:"/>
          <w:tag w:val="Escriba el nombre de la compañía:"/>
          <w:id w:val="1695344040"/>
          <w:placeholder>
            <w:docPart w:val="1BDCFB4A530A4BF4B973C1F0376EBD29"/>
          </w:placeholder>
          <w:temporary/>
          <w:showingPlcHdr/>
          <w15:appearance w15:val="hidden"/>
        </w:sdtPr>
        <w:sdtEndPr/>
        <w:sdtContent>
          <w:r w:rsidR="003C79E0" w:rsidRPr="00BC2D0A">
            <w:rPr>
              <w:rFonts w:ascii="Arial" w:hAnsi="Arial" w:cs="Arial"/>
              <w:lang w:val="es-ES_tradnl" w:bidi="es-ES"/>
            </w:rPr>
            <w:t>compañía</w:t>
          </w:r>
        </w:sdtContent>
      </w:sdt>
    </w:p>
    <w:sdt>
      <w:sdtPr>
        <w:rPr>
          <w:rFonts w:ascii="Arial" w:hAnsi="Arial" w:cs="Arial"/>
          <w:lang w:val="es-ES_tradnl"/>
        </w:rPr>
        <w:alias w:val="Escriba la información de contacto:"/>
        <w:tag w:val="Escriba la información de contacto:"/>
        <w:id w:val="674391309"/>
        <w:placeholder>
          <w:docPart w:val="C1ADFBCB241D401097554687CF1780C7"/>
        </w:placeholder>
        <w:temporary/>
        <w:showingPlcHdr/>
        <w15:appearance w15:val="hidden"/>
      </w:sdtPr>
      <w:sdtEndPr/>
      <w:sdtContent>
        <w:p w14:paraId="4F258707" w14:textId="77777777" w:rsidR="002713D7" w:rsidRPr="00BC2D0A" w:rsidRDefault="003C79E0" w:rsidP="003C79E0">
          <w:pPr>
            <w:spacing w:after="0" w:line="240" w:lineRule="auto"/>
            <w:rPr>
              <w:rFonts w:ascii="Arial" w:hAnsi="Arial" w:cs="Arial"/>
              <w:lang w:val="es-ES_tradnl"/>
            </w:rPr>
          </w:pPr>
          <w:r w:rsidRPr="00BC2D0A">
            <w:rPr>
              <w:rFonts w:ascii="Arial" w:hAnsi="Arial" w:cs="Arial"/>
              <w:lang w:val="es-ES_tradnl" w:bidi="es-ES"/>
            </w:rPr>
            <w:t>Información de contacto</w:t>
          </w:r>
        </w:p>
      </w:sdtContent>
    </w:sdt>
    <w:sectPr w:rsidR="002713D7" w:rsidRPr="00BC2D0A" w:rsidSect="006352BF">
      <w:headerReference w:type="default" r:id="rId10"/>
      <w:footerReference w:type="default" r:id="rId11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CD1D" w14:textId="77777777" w:rsidR="00C84C8A" w:rsidRDefault="00C84C8A">
      <w:pPr>
        <w:spacing w:after="0" w:line="240" w:lineRule="auto"/>
      </w:pPr>
      <w:r>
        <w:separator/>
      </w:r>
    </w:p>
  </w:endnote>
  <w:endnote w:type="continuationSeparator" w:id="0">
    <w:p w14:paraId="44EA23F4" w14:textId="77777777" w:rsidR="00C84C8A" w:rsidRDefault="00C8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4DE2" w14:textId="77777777"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6352BF" w:rsidRPr="006352BF">
      <w:rPr>
        <w:noProof/>
        <w:sz w:val="24"/>
        <w:szCs w:val="24"/>
        <w:lang w:val="es-ES_tradnl" w:bidi="es-ES"/>
      </w:rPr>
      <w:t>0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D17C" w14:textId="77777777" w:rsidR="00C84C8A" w:rsidRDefault="00C84C8A">
      <w:pPr>
        <w:spacing w:after="0" w:line="240" w:lineRule="auto"/>
      </w:pPr>
      <w:r>
        <w:separator/>
      </w:r>
    </w:p>
  </w:footnote>
  <w:footnote w:type="continuationSeparator" w:id="0">
    <w:p w14:paraId="403E9962" w14:textId="77777777" w:rsidR="00C84C8A" w:rsidRDefault="00C84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alias w:val="Su nombre:"/>
      <w:tag w:val="Su nombre:"/>
      <w:id w:val="1339115612"/>
      <w:placeholder>
        <w:docPart w:val="84FF3E72F2BD462182DF68D48A11C4AE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33A61099" w14:textId="11895230" w:rsidR="00BB0EFE" w:rsidRPr="006352BF" w:rsidRDefault="00397CF2" w:rsidP="00E11730">
        <w:pPr>
          <w:pStyle w:val="Encabezado"/>
          <w:rPr>
            <w:lang w:val="es-ES_tradnl"/>
          </w:rPr>
        </w:pPr>
        <w:r>
          <w:rPr>
            <w:lang w:val="es-ES_tradnl"/>
          </w:rPr>
          <w:t>Adrián Collados Martínez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1"/>
  </w:num>
  <w:num w:numId="28">
    <w:abstractNumId w:val="12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F2"/>
    <w:rsid w:val="00033E38"/>
    <w:rsid w:val="00052794"/>
    <w:rsid w:val="00053AE8"/>
    <w:rsid w:val="000D13BB"/>
    <w:rsid w:val="000E02E8"/>
    <w:rsid w:val="0014175D"/>
    <w:rsid w:val="00151612"/>
    <w:rsid w:val="00186A75"/>
    <w:rsid w:val="001A563C"/>
    <w:rsid w:val="001E4181"/>
    <w:rsid w:val="001F3C28"/>
    <w:rsid w:val="002059F6"/>
    <w:rsid w:val="00236B67"/>
    <w:rsid w:val="002713D7"/>
    <w:rsid w:val="002905B3"/>
    <w:rsid w:val="002C1255"/>
    <w:rsid w:val="002E3B8A"/>
    <w:rsid w:val="003028A6"/>
    <w:rsid w:val="00335F2B"/>
    <w:rsid w:val="00381D9C"/>
    <w:rsid w:val="00390589"/>
    <w:rsid w:val="00397CF2"/>
    <w:rsid w:val="003C79E0"/>
    <w:rsid w:val="00495414"/>
    <w:rsid w:val="004B0843"/>
    <w:rsid w:val="004C1199"/>
    <w:rsid w:val="00590A85"/>
    <w:rsid w:val="005A369E"/>
    <w:rsid w:val="005B1E2E"/>
    <w:rsid w:val="005B40B5"/>
    <w:rsid w:val="005B7CDC"/>
    <w:rsid w:val="006352BF"/>
    <w:rsid w:val="006579E9"/>
    <w:rsid w:val="006A419E"/>
    <w:rsid w:val="006B3EEA"/>
    <w:rsid w:val="00857CFF"/>
    <w:rsid w:val="00860837"/>
    <w:rsid w:val="00864797"/>
    <w:rsid w:val="008E159C"/>
    <w:rsid w:val="009150A5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BC2D0A"/>
    <w:rsid w:val="00C104FC"/>
    <w:rsid w:val="00C16D37"/>
    <w:rsid w:val="00C6084A"/>
    <w:rsid w:val="00C84C8A"/>
    <w:rsid w:val="00CA0016"/>
    <w:rsid w:val="00CC6725"/>
    <w:rsid w:val="00D40BA1"/>
    <w:rsid w:val="00DA367D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83713"/>
  <w15:docId w15:val="{A23445D1-5830-4AA6-B0FF-F537009E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aconcuadrcu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cm32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on%20foto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3FDFE477A49D789705CB2475C0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D5309-4F35-45E3-BDDF-5942357D9320}"/>
      </w:docPartPr>
      <w:docPartBody>
        <w:p w:rsidR="00322955" w:rsidRDefault="007D5208">
          <w:pPr>
            <w:pStyle w:val="4263FDFE477A49D789705CB2475C0A72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84FF3E72F2BD462182DF68D48A11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F86E-BDC2-4ED8-B972-2DE34AC6885B}"/>
      </w:docPartPr>
      <w:docPartBody>
        <w:p w:rsidR="00322955" w:rsidRDefault="007D5208">
          <w:pPr>
            <w:pStyle w:val="84FF3E72F2BD462182DF68D48A11C4AE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EA804198269B46B19D9C5CBA24958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31F4E-750D-4E2E-985D-3078B4973209}"/>
      </w:docPartPr>
      <w:docPartBody>
        <w:p w:rsidR="00322955" w:rsidRDefault="007D5208">
          <w:pPr>
            <w:pStyle w:val="EA804198269B46B19D9C5CBA24958245"/>
          </w:pPr>
          <w:r w:rsidRPr="006352BF">
            <w:rPr>
              <w:lang w:val="es-ES_tradnl" w:bidi="es-ES"/>
            </w:rPr>
            <w:t>Consulte las sugerencias rápidas siguientes para ayudarle a empezar. Para</w:t>
          </w:r>
          <w:r>
            <w:rPr>
              <w:lang w:val="es-ES_tradnl" w:bidi="es-ES"/>
            </w:rPr>
            <w:t> </w:t>
          </w:r>
          <w:r w:rsidRPr="006352BF">
            <w:rPr>
              <w:lang w:val="es-ES_tradnl" w:bidi="es-ES"/>
            </w:rPr>
            <w:t>reemplazar texto de sugerencia por texto suyo, selecciónelo y empiece a</w:t>
          </w:r>
          <w:r>
            <w:rPr>
              <w:lang w:val="es-ES_tradnl" w:bidi="es-ES"/>
            </w:rPr>
            <w:t> </w:t>
          </w:r>
          <w:r w:rsidRPr="006352BF">
            <w:rPr>
              <w:lang w:val="es-ES_tradnl" w:bidi="es-ES"/>
            </w:rPr>
            <w:t>escribir.</w:t>
          </w:r>
        </w:p>
      </w:docPartBody>
    </w:docPart>
    <w:docPart>
      <w:docPartPr>
        <w:name w:val="30666AE760F34A439746F01A834E3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B7F0B-2DC3-4DF2-8A00-A0A3EB5A3DC3}"/>
      </w:docPartPr>
      <w:docPartBody>
        <w:p w:rsidR="00322955" w:rsidRDefault="007D5208">
          <w:pPr>
            <w:pStyle w:val="30666AE760F34A439746F01A834E3FED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33BD9132BA824983A482E10C1BFE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AB22-9C26-4FFA-94EC-4CCAB90E749F}"/>
      </w:docPartPr>
      <w:docPartBody>
        <w:p w:rsidR="00322955" w:rsidRDefault="007D5208">
          <w:pPr>
            <w:pStyle w:val="33BD9132BA824983A482E10C1BFE870A"/>
          </w:pPr>
          <w:r w:rsidRPr="006352BF">
            <w:rPr>
              <w:lang w:val="es-ES_tradnl" w:bidi="es-ES"/>
            </w:rPr>
            <w:t>Fecha de inicio</w:t>
          </w:r>
        </w:p>
      </w:docPartBody>
    </w:docPart>
    <w:docPart>
      <w:docPartPr>
        <w:name w:val="CEDFEE2F066841DEB41F729048026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35DC-2E3C-4120-A606-C87D72A2EF79}"/>
      </w:docPartPr>
      <w:docPartBody>
        <w:p w:rsidR="00322955" w:rsidRDefault="007D5208">
          <w:pPr>
            <w:pStyle w:val="CEDFEE2F066841DEB41F72904802643B"/>
          </w:pPr>
          <w:r w:rsidRPr="006352BF">
            <w:rPr>
              <w:lang w:val="es-ES_tradnl" w:bidi="es-ES"/>
            </w:rPr>
            <w:t>Fecha de finalización</w:t>
          </w:r>
        </w:p>
      </w:docPartBody>
    </w:docPart>
    <w:docPart>
      <w:docPartPr>
        <w:name w:val="DCA6600DE6BD4B2DBEC31BC91DC9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FABB4-39FA-4A7A-B73D-C4FB57781AE7}"/>
      </w:docPartPr>
      <w:docPartBody>
        <w:p w:rsidR="00322955" w:rsidRDefault="007D5208">
          <w:pPr>
            <w:pStyle w:val="DCA6600DE6BD4B2DBEC31BC91DC9F21E"/>
          </w:pPr>
          <w:r w:rsidRPr="006352BF">
            <w:rPr>
              <w:lang w:val="es-ES_tradnl" w:bidi="es-ES"/>
            </w:rPr>
            <w:t>En este espacio, escriba un resumen breve de sus principales responsabilidades y sus mayores logros.</w:t>
          </w:r>
        </w:p>
      </w:docPartBody>
    </w:docPart>
    <w:docPart>
      <w:docPartPr>
        <w:name w:val="FEE40E1C00424CAF8E6D931677723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CA55A-A2D6-4505-8C82-1A03DDA821A4}"/>
      </w:docPartPr>
      <w:docPartBody>
        <w:p w:rsidR="00322955" w:rsidRDefault="007D5208">
          <w:pPr>
            <w:pStyle w:val="FEE40E1C00424CAF8E6D931677723AA3"/>
          </w:pPr>
          <w:r w:rsidRPr="006352BF">
            <w:rPr>
              <w:lang w:val="es-ES_tradnl" w:bidi="es-ES"/>
            </w:rPr>
            <w:t>Aptitudes y habilidades</w:t>
          </w:r>
        </w:p>
      </w:docPartBody>
    </w:docPart>
    <w:docPart>
      <w:docPartPr>
        <w:name w:val="9E10C838904044BD8D92503109D55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12ED3-B08B-43C6-8F19-A3FB7A49D061}"/>
      </w:docPartPr>
      <w:docPartBody>
        <w:p w:rsidR="00322955" w:rsidRDefault="007D5208">
          <w:pPr>
            <w:pStyle w:val="9E10C838904044BD8D92503109D557AD"/>
          </w:pPr>
          <w:r w:rsidRPr="006352BF">
            <w:rPr>
              <w:lang w:val="es-ES_tradnl" w:bidi="es-ES"/>
            </w:rPr>
            <w:t>Comunicación</w:t>
          </w:r>
        </w:p>
      </w:docPartBody>
    </w:docPart>
    <w:docPart>
      <w:docPartPr>
        <w:name w:val="315EABF7320E4EE08B51AE6F4E91B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08A5-DAA3-4BA7-92AF-EC4857990850}"/>
      </w:docPartPr>
      <w:docPartBody>
        <w:p w:rsidR="00322955" w:rsidRDefault="007D5208">
          <w:pPr>
            <w:pStyle w:val="315EABF7320E4EE08B51AE6F4E91B0F2"/>
          </w:pPr>
          <w:r w:rsidRPr="006352BF">
            <w:rPr>
              <w:lang w:val="es-ES_tradnl" w:bidi="es-ES"/>
            </w:rPr>
            <w:t>Recibió críticas muy positivas por su excelente presentación. No sea tímido. Aquí es donde tienes que demostrar lo bien que trabajas y colaboras con los demás.</w:t>
          </w:r>
        </w:p>
      </w:docPartBody>
    </w:docPart>
    <w:docPart>
      <w:docPartPr>
        <w:name w:val="76042DF40AB84A2AACDD769AE899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86FF-4BBA-4093-B084-A1BD6778D8BF}"/>
      </w:docPartPr>
      <w:docPartBody>
        <w:p w:rsidR="00322955" w:rsidRDefault="007D5208">
          <w:pPr>
            <w:pStyle w:val="76042DF40AB84A2AACDD769AE899086A"/>
          </w:pPr>
          <w:r w:rsidRPr="006352BF">
            <w:rPr>
              <w:lang w:val="es-ES_tradnl" w:bidi="es-ES"/>
            </w:rPr>
            <w:t>Liderazgo</w:t>
          </w:r>
        </w:p>
      </w:docPartBody>
    </w:docPart>
    <w:docPart>
      <w:docPartPr>
        <w:name w:val="43993B6C369F4553BA642D06B77F9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11BD-4B8A-4024-9919-3C56F47BEB4F}"/>
      </w:docPartPr>
      <w:docPartBody>
        <w:p w:rsidR="00322955" w:rsidRDefault="007D5208">
          <w:pPr>
            <w:pStyle w:val="43993B6C369F4553BA642D06B77F96E1"/>
          </w:pPr>
          <w:r w:rsidRPr="006352BF">
            <w:rPr>
              <w:lang w:val="es-ES_tradnl" w:bidi="es-ES"/>
            </w:rPr>
            <w:t>¿Es el presidente de una asociación o comunidad, o el responsable de su organización benéfica favorita? Entonces es un líder nato, las cosas como son.</w:t>
          </w:r>
        </w:p>
      </w:docPartBody>
    </w:docPart>
    <w:docPart>
      <w:docPartPr>
        <w:name w:val="B5A46C0D70F2466290A4ADB670C01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B15C7-DD7E-4108-B4FB-75CDB9177FA3}"/>
      </w:docPartPr>
      <w:docPartBody>
        <w:p w:rsidR="00322955" w:rsidRDefault="007D5208">
          <w:pPr>
            <w:pStyle w:val="B5A46C0D70F2466290A4ADB670C01072"/>
          </w:pPr>
          <w:r w:rsidRPr="006352BF">
            <w:rPr>
              <w:lang w:val="es-ES_tradnl" w:bidi="es-ES"/>
            </w:rPr>
            <w:t>Referencias</w:t>
          </w:r>
        </w:p>
      </w:docPartBody>
    </w:docPart>
    <w:docPart>
      <w:docPartPr>
        <w:name w:val="2FFBAA7498FA4529A7CFE08AE82D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884C6-5CA8-4932-9DC4-2ED1754352E2}"/>
      </w:docPartPr>
      <w:docPartBody>
        <w:p w:rsidR="00322955" w:rsidRDefault="007D5208">
          <w:pPr>
            <w:pStyle w:val="2FFBAA7498FA4529A7CFE08AE82D8F61"/>
          </w:pPr>
          <w:r w:rsidRPr="006352BF">
            <w:rPr>
              <w:lang w:val="es-ES_tradnl" w:bidi="es-ES"/>
            </w:rPr>
            <w:t>Nombre de la referencia</w:t>
          </w:r>
        </w:p>
      </w:docPartBody>
    </w:docPart>
    <w:docPart>
      <w:docPartPr>
        <w:name w:val="1BDCFB4A530A4BF4B973C1F0376EB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6C42-729E-497A-83A4-323928DC4B22}"/>
      </w:docPartPr>
      <w:docPartBody>
        <w:p w:rsidR="00322955" w:rsidRDefault="007D5208">
          <w:pPr>
            <w:pStyle w:val="1BDCFB4A530A4BF4B973C1F0376EBD29"/>
          </w:pPr>
          <w:r w:rsidRPr="006352BF">
            <w:rPr>
              <w:lang w:val="es-ES_tradnl" w:bidi="es-ES"/>
            </w:rPr>
            <w:t>compañía</w:t>
          </w:r>
        </w:p>
      </w:docPartBody>
    </w:docPart>
    <w:docPart>
      <w:docPartPr>
        <w:name w:val="C1ADFBCB241D401097554687CF178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3D422-20A5-4D73-97A5-85763CF69D25}"/>
      </w:docPartPr>
      <w:docPartBody>
        <w:p w:rsidR="00322955" w:rsidRDefault="007D5208">
          <w:pPr>
            <w:pStyle w:val="C1ADFBCB241D401097554687CF1780C7"/>
          </w:pPr>
          <w:r w:rsidRPr="006352BF">
            <w:rPr>
              <w:lang w:val="es-ES_tradnl" w:bidi="es-ES"/>
            </w:rPr>
            <w:t>Información de 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9A"/>
    <w:rsid w:val="0013199A"/>
    <w:rsid w:val="00322955"/>
    <w:rsid w:val="0071691B"/>
    <w:rsid w:val="007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63FDFE477A49D789705CB2475C0A72">
    <w:name w:val="4263FDFE477A49D789705CB2475C0A72"/>
  </w:style>
  <w:style w:type="paragraph" w:customStyle="1" w:styleId="84FF3E72F2BD462182DF68D48A11C4AE">
    <w:name w:val="84FF3E72F2BD462182DF68D48A11C4AE"/>
  </w:style>
  <w:style w:type="paragraph" w:customStyle="1" w:styleId="EA804198269B46B19D9C5CBA24958245">
    <w:name w:val="EA804198269B46B19D9C5CBA24958245"/>
  </w:style>
  <w:style w:type="paragraph" w:customStyle="1" w:styleId="30666AE760F34A439746F01A834E3FED">
    <w:name w:val="30666AE760F34A439746F01A834E3FED"/>
  </w:style>
  <w:style w:type="paragraph" w:customStyle="1" w:styleId="33BD9132BA824983A482E10C1BFE870A">
    <w:name w:val="33BD9132BA824983A482E10C1BFE870A"/>
  </w:style>
  <w:style w:type="paragraph" w:customStyle="1" w:styleId="CEDFEE2F066841DEB41F72904802643B">
    <w:name w:val="CEDFEE2F066841DEB41F72904802643B"/>
  </w:style>
  <w:style w:type="paragraph" w:customStyle="1" w:styleId="DCA6600DE6BD4B2DBEC31BC91DC9F21E">
    <w:name w:val="DCA6600DE6BD4B2DBEC31BC91DC9F21E"/>
  </w:style>
  <w:style w:type="paragraph" w:customStyle="1" w:styleId="FEE40E1C00424CAF8E6D931677723AA3">
    <w:name w:val="FEE40E1C00424CAF8E6D931677723AA3"/>
  </w:style>
  <w:style w:type="paragraph" w:customStyle="1" w:styleId="4472BCE917EF40D3A9D4C9F21C02ED5C">
    <w:name w:val="4472BCE917EF40D3A9D4C9F21C02ED5C"/>
  </w:style>
  <w:style w:type="paragraph" w:customStyle="1" w:styleId="9E10C838904044BD8D92503109D557AD">
    <w:name w:val="9E10C838904044BD8D92503109D557AD"/>
  </w:style>
  <w:style w:type="paragraph" w:customStyle="1" w:styleId="315EABF7320E4EE08B51AE6F4E91B0F2">
    <w:name w:val="315EABF7320E4EE08B51AE6F4E91B0F2"/>
  </w:style>
  <w:style w:type="paragraph" w:customStyle="1" w:styleId="76042DF40AB84A2AACDD769AE899086A">
    <w:name w:val="76042DF40AB84A2AACDD769AE899086A"/>
  </w:style>
  <w:style w:type="paragraph" w:customStyle="1" w:styleId="43993B6C369F4553BA642D06B77F96E1">
    <w:name w:val="43993B6C369F4553BA642D06B77F96E1"/>
  </w:style>
  <w:style w:type="paragraph" w:customStyle="1" w:styleId="B5A46C0D70F2466290A4ADB670C01072">
    <w:name w:val="B5A46C0D70F2466290A4ADB670C01072"/>
  </w:style>
  <w:style w:type="paragraph" w:customStyle="1" w:styleId="2FFBAA7498FA4529A7CFE08AE82D8F61">
    <w:name w:val="2FFBAA7498FA4529A7CFE08AE82D8F61"/>
  </w:style>
  <w:style w:type="paragraph" w:customStyle="1" w:styleId="1BDCFB4A530A4BF4B973C1F0376EBD29">
    <w:name w:val="1BDCFB4A530A4BF4B973C1F0376EBD29"/>
  </w:style>
  <w:style w:type="paragraph" w:customStyle="1" w:styleId="C1ADFBCB241D401097554687CF1780C7">
    <w:name w:val="C1ADFBCB241D401097554687CF178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E132-F086-4311-B745-7EE30DAA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 (tema Intermedio).dotx</Template>
  <TotalTime>82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Collados</dc:creator>
  <dc:description>Adrián Collados Martínez</dc:description>
  <cp:lastModifiedBy>Adrian Collados</cp:lastModifiedBy>
  <cp:revision>3</cp:revision>
  <dcterms:created xsi:type="dcterms:W3CDTF">2021-06-05T10:24:00Z</dcterms:created>
  <dcterms:modified xsi:type="dcterms:W3CDTF">2021-06-07T08:00:00Z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